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9EC" w:rsidRPr="000E72EE" w:rsidRDefault="003C7808">
      <w:pPr>
        <w:pStyle w:val="Puesto"/>
        <w:rPr>
          <w:noProof/>
          <w:lang w:val="es-ES"/>
        </w:rPr>
      </w:pPr>
      <w:r>
        <w:rPr>
          <w:rFonts w:ascii="Calibri Light" w:hAnsi="Calibri Light"/>
          <w:noProof/>
          <w:color w:val="000000"/>
          <w:lang w:val="es-ES"/>
        </w:rPr>
        <w:t>Trabajo Practico N1</w:t>
      </w:r>
    </w:p>
    <w:p w:rsidR="003C69EC" w:rsidRPr="000E72EE" w:rsidRDefault="000E72EE">
      <w:pPr>
        <w:pStyle w:val="Ttulo1"/>
        <w:rPr>
          <w:noProof/>
          <w:lang w:val="es-ES"/>
        </w:rPr>
      </w:pPr>
      <w:r w:rsidRPr="000E72EE">
        <w:rPr>
          <w:rFonts w:ascii="Calibri Light" w:hAnsi="Calibri Light"/>
          <w:noProof/>
          <w:color w:val="000000"/>
          <w:lang w:val="es-ES"/>
        </w:rPr>
        <w:t>Encabezado</w:t>
      </w:r>
    </w:p>
    <w:p w:rsidR="003112FB" w:rsidRDefault="008328AB" w:rsidP="008328AB">
      <w:pPr>
        <w:rPr>
          <w:rFonts w:ascii="Calibri" w:hAnsi="Calibri"/>
          <w:noProof/>
          <w:lang w:val="es-ES"/>
        </w:rPr>
      </w:pPr>
      <w:r w:rsidRPr="008328AB">
        <w:rPr>
          <w:rFonts w:ascii="Calibri" w:hAnsi="Calibri"/>
          <w:noProof/>
          <w:lang w:val="es-ES"/>
        </w:rPr>
        <w:t>Informe trabajo practico número uno en el que se pedía implementar el programa dc ,more, paste y las herramientas split y join.</w:t>
      </w:r>
    </w:p>
    <w:p w:rsidR="003112FB" w:rsidRDefault="003112FB" w:rsidP="008328AB">
      <w:pPr>
        <w:rPr>
          <w:rFonts w:ascii="Calibri" w:hAnsi="Calibri"/>
          <w:noProof/>
          <w:lang w:val="es-ES"/>
        </w:rPr>
      </w:pPr>
    </w:p>
    <w:p w:rsidR="003112FB" w:rsidRDefault="003112FB" w:rsidP="008328AB">
      <w:pPr>
        <w:rPr>
          <w:rFonts w:ascii="Calibri" w:hAnsi="Calibri"/>
          <w:noProof/>
          <w:lang w:val="es-ES"/>
        </w:rPr>
      </w:pPr>
    </w:p>
    <w:p w:rsidR="003112FB" w:rsidRDefault="003112FB" w:rsidP="008328AB">
      <w:pPr>
        <w:rPr>
          <w:rFonts w:ascii="Calibri" w:hAnsi="Calibri"/>
          <w:noProof/>
          <w:lang w:val="es-ES"/>
        </w:rPr>
      </w:pPr>
    </w:p>
    <w:p w:rsidR="003112FB" w:rsidRDefault="003112FB" w:rsidP="008328AB">
      <w:pPr>
        <w:rPr>
          <w:rFonts w:ascii="Calibri" w:hAnsi="Calibri"/>
          <w:noProof/>
          <w:lang w:val="es-ES"/>
        </w:rPr>
      </w:pPr>
    </w:p>
    <w:p w:rsidR="008328AB" w:rsidRPr="008328AB" w:rsidRDefault="003C7808" w:rsidP="008328AB">
      <w:pPr>
        <w:rPr>
          <w:noProof/>
          <w:lang w:val="es-ES"/>
        </w:rPr>
      </w:pPr>
      <w:r>
        <w:rPr>
          <w:noProof/>
          <w:lang w:val="es-ES"/>
        </w:rPr>
        <w:br w:type="page"/>
      </w:r>
      <w:r w:rsidR="008328AB" w:rsidRPr="008328AB">
        <w:rPr>
          <w:noProof/>
          <w:lang w:val="es-ES"/>
        </w:rPr>
        <w:lastRenderedPageBreak/>
        <w:t>Pr</w:t>
      </w:r>
      <w:bookmarkStart w:id="0" w:name="_GoBack"/>
      <w:bookmarkEnd w:id="0"/>
      <w:r w:rsidR="008328AB" w:rsidRPr="008328AB">
        <w:rPr>
          <w:noProof/>
          <w:lang w:val="es-ES"/>
        </w:rPr>
        <w:t>incipales Dificultades.</w:t>
      </w:r>
    </w:p>
    <w:p w:rsidR="008328AB" w:rsidRPr="008328AB" w:rsidRDefault="008328AB" w:rsidP="008328AB">
      <w:pPr>
        <w:rPr>
          <w:noProof/>
          <w:lang w:val="es-ES"/>
        </w:rPr>
      </w:pPr>
      <w:r w:rsidRPr="008328AB">
        <w:rPr>
          <w:noProof/>
          <w:lang w:val="es-ES"/>
        </w:rPr>
        <w:t>COMPILACIÓN</w:t>
      </w:r>
    </w:p>
    <w:p w:rsidR="008328AB" w:rsidRPr="008328AB" w:rsidRDefault="008328AB" w:rsidP="008328AB">
      <w:pPr>
        <w:rPr>
          <w:noProof/>
          <w:lang w:val="es-ES"/>
        </w:rPr>
      </w:pPr>
      <w:r w:rsidRPr="008328AB">
        <w:rPr>
          <w:noProof/>
          <w:lang w:val="es-ES"/>
        </w:rPr>
        <w:t>Mi principal problema no paso por la implementación de los programas sino por la su forma de compilación. En un principio decidí dividir los programas y TDAs en carpetas, y esto complico la comunicación entre los archivos. Si bien podía compilar y hacer mi pruebas, al momento de mandar al corrector el trabajo no supe indicar bien las dependencias y opte por tener todos los archivos incluyendo los TDAs en una misma carpeta.</w:t>
      </w:r>
    </w:p>
    <w:p w:rsidR="008328AB" w:rsidRPr="008328AB" w:rsidRDefault="008328AB" w:rsidP="008328AB">
      <w:pPr>
        <w:rPr>
          <w:noProof/>
          <w:lang w:val="es-ES"/>
        </w:rPr>
      </w:pPr>
      <w:r w:rsidRPr="008328AB">
        <w:rPr>
          <w:noProof/>
          <w:lang w:val="es-ES"/>
        </w:rPr>
        <w:t>PASTE</w:t>
      </w:r>
    </w:p>
    <w:p w:rsidR="008328AB" w:rsidRPr="008328AB" w:rsidRDefault="008328AB" w:rsidP="008328AB">
      <w:pPr>
        <w:rPr>
          <w:noProof/>
          <w:lang w:val="es-ES"/>
        </w:rPr>
      </w:pPr>
      <w:r w:rsidRPr="008328AB">
        <w:rPr>
          <w:noProof/>
          <w:lang w:val="es-ES"/>
        </w:rPr>
        <w:t>Si bien en el curso note que se recomendaba fuertemente el uso de la función getline(), no pude hacer buen uso de la misma y fue mas sencillo, para mi, utilizar fgets(). Así logre obtener de a una las lineas del archivo. No tuve mas complicaciones mas alla que las mencionadas con este programa.</w:t>
      </w:r>
    </w:p>
    <w:p w:rsidR="008328AB" w:rsidRPr="008328AB" w:rsidRDefault="008328AB" w:rsidP="008328AB">
      <w:pPr>
        <w:rPr>
          <w:noProof/>
          <w:lang w:val="es-ES"/>
        </w:rPr>
      </w:pPr>
      <w:r w:rsidRPr="008328AB">
        <w:rPr>
          <w:noProof/>
          <w:lang w:val="es-ES"/>
        </w:rPr>
        <w:t>MORE</w:t>
      </w:r>
    </w:p>
    <w:p w:rsidR="008328AB" w:rsidRPr="008328AB" w:rsidRDefault="008328AB" w:rsidP="008328AB">
      <w:pPr>
        <w:rPr>
          <w:noProof/>
          <w:lang w:val="es-ES"/>
        </w:rPr>
      </w:pPr>
      <w:r w:rsidRPr="008328AB">
        <w:rPr>
          <w:noProof/>
          <w:lang w:val="es-ES"/>
        </w:rPr>
        <w:t>Al igual que en el programa anterior, tuve la misma controversia con la funcion getline() y fgets(). Si bien al principio mi programa al momento de imprimir el programa lo hacia con saltos de linea entre lineas, logre resolverlo con la función strtok(), que encontré en internet.</w:t>
      </w:r>
    </w:p>
    <w:p w:rsidR="008328AB" w:rsidRPr="008328AB" w:rsidRDefault="008328AB" w:rsidP="008328AB">
      <w:pPr>
        <w:rPr>
          <w:noProof/>
          <w:lang w:val="es-ES"/>
        </w:rPr>
      </w:pPr>
      <w:r w:rsidRPr="008328AB">
        <w:rPr>
          <w:noProof/>
          <w:lang w:val="es-ES"/>
        </w:rPr>
        <w:t>DC</w:t>
      </w:r>
    </w:p>
    <w:p w:rsidR="008328AB" w:rsidRPr="008328AB" w:rsidRDefault="008328AB" w:rsidP="008328AB">
      <w:pPr>
        <w:rPr>
          <w:noProof/>
          <w:lang w:val="es-ES"/>
        </w:rPr>
      </w:pPr>
      <w:r w:rsidRPr="008328AB">
        <w:rPr>
          <w:noProof/>
          <w:lang w:val="es-ES"/>
        </w:rPr>
        <w:t>La calculadora polaca fue el programa que mas tiempo me llevo ya que al principio de su implementación no habia implementado las herramientas del strutil.h. Por lo que al decidir implementar primero la función split() me ahorro mucho código y futuros problemas en este programa ya que no me preocupaba por separar la cadena que me pasaban como argumento. Si bien era obvio el uso de la pila, al utilizar este tda me encontré con la dificultad de que tipo de punter apilar si uno en memoria dinámica o uno que apunte al stack. Opte por apilar todos punteros que apunten al memoria dinámica.</w:t>
      </w:r>
    </w:p>
    <w:p w:rsidR="008328AB" w:rsidRPr="008328AB" w:rsidRDefault="008328AB" w:rsidP="008328AB">
      <w:pPr>
        <w:rPr>
          <w:noProof/>
          <w:lang w:val="es-ES"/>
        </w:rPr>
      </w:pPr>
      <w:r w:rsidRPr="008328AB">
        <w:rPr>
          <w:noProof/>
          <w:lang w:val="es-ES"/>
        </w:rPr>
        <w:t>STRUTIL</w:t>
      </w:r>
    </w:p>
    <w:p w:rsidR="008328AB" w:rsidRPr="008328AB" w:rsidRDefault="008328AB" w:rsidP="008328AB">
      <w:pPr>
        <w:rPr>
          <w:noProof/>
          <w:lang w:val="es-ES"/>
        </w:rPr>
      </w:pPr>
      <w:r w:rsidRPr="008328AB">
        <w:rPr>
          <w:noProof/>
          <w:lang w:val="es-ES"/>
        </w:rPr>
        <w:t>Split().</w:t>
      </w:r>
    </w:p>
    <w:p w:rsidR="008328AB" w:rsidRPr="008328AB" w:rsidRDefault="008328AB" w:rsidP="008328AB">
      <w:pPr>
        <w:rPr>
          <w:noProof/>
          <w:lang w:val="es-ES"/>
        </w:rPr>
      </w:pPr>
      <w:r w:rsidRPr="008328AB">
        <w:rPr>
          <w:noProof/>
          <w:lang w:val="es-ES"/>
        </w:rPr>
        <w:t>Esta función me llevo mucho tiempo y varias pruebas. Al principio la implemente el Split() como recordaba el de python, ignorando entre separadores y obteniendo exclusivamente las cadenas. Luego al volver a implementar la función me resulto de gran ayuda los ejemplos y casos bordes que ejemplificaba la consigna del tp. No tuve problema con el manejo de memoria, lo que me sorprendió y tampoco con la re-dimension, que creí que me llevaría mas tiempo que el funcionamiento de esta herramienta.</w:t>
      </w:r>
    </w:p>
    <w:p w:rsidR="008328AB" w:rsidRPr="008328AB" w:rsidRDefault="008328AB" w:rsidP="008328AB">
      <w:pPr>
        <w:rPr>
          <w:noProof/>
          <w:lang w:val="es-ES"/>
        </w:rPr>
      </w:pPr>
      <w:r w:rsidRPr="008328AB">
        <w:rPr>
          <w:noProof/>
          <w:lang w:val="es-ES"/>
        </w:rPr>
        <w:t xml:space="preserve"> </w:t>
      </w:r>
    </w:p>
    <w:p w:rsidR="008328AB" w:rsidRPr="008328AB" w:rsidRDefault="008328AB" w:rsidP="008328AB">
      <w:pPr>
        <w:rPr>
          <w:noProof/>
          <w:lang w:val="es-ES"/>
        </w:rPr>
      </w:pPr>
      <w:r w:rsidRPr="008328AB">
        <w:rPr>
          <w:noProof/>
          <w:lang w:val="es-ES"/>
        </w:rPr>
        <w:t>Conclusión</w:t>
      </w:r>
    </w:p>
    <w:p w:rsidR="008328AB" w:rsidRDefault="008328AB" w:rsidP="008328AB">
      <w:pPr>
        <w:rPr>
          <w:noProof/>
          <w:lang w:val="es-ES"/>
        </w:rPr>
      </w:pPr>
      <w:r w:rsidRPr="008328AB">
        <w:rPr>
          <w:noProof/>
          <w:lang w:val="es-ES"/>
        </w:rPr>
        <w:t xml:space="preserve">Para finalizar el informe puedo concluir que si bien me demore en la entrega del tp, el mismo me ayudo a darme cuenta de la importancia de debugear el programa para detectar posibles errores. Método que utilice sobre todo en las herramientas del strutil.h  </w:t>
      </w:r>
    </w:p>
    <w:sectPr w:rsidR="008328AB">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CEA" w:rsidRDefault="00365CEA" w:rsidP="003112FB">
      <w:pPr>
        <w:spacing w:after="0" w:line="240" w:lineRule="auto"/>
      </w:pPr>
      <w:r>
        <w:separator/>
      </w:r>
    </w:p>
  </w:endnote>
  <w:endnote w:type="continuationSeparator" w:id="0">
    <w:p w:rsidR="00365CEA" w:rsidRDefault="00365CEA" w:rsidP="00311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2FB" w:rsidRPr="003112FB" w:rsidRDefault="003112FB">
    <w:pPr>
      <w:pStyle w:val="Piedepgina"/>
      <w:rPr>
        <w:lang w:val="es-ES"/>
      </w:rPr>
    </w:pPr>
    <w:r w:rsidRPr="003112FB">
      <w:rPr>
        <w:lang w:val="es-ES"/>
      </w:rPr>
      <w:t>Lucas Contreras</w:t>
    </w:r>
    <w:r>
      <w:rPr>
        <w:lang w:val="es-ES"/>
      </w:rPr>
      <w:t>. 97918</w:t>
    </w:r>
    <w:r>
      <w:tab/>
    </w:r>
    <w:r>
      <w:t>TP1</w:t>
    </w:r>
    <w:r>
      <w:ptab w:relativeTo="margin" w:alignment="right" w:leader="none"/>
    </w:r>
    <w:r>
      <w:t>Corrector: Matias Cano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CEA" w:rsidRDefault="00365CEA" w:rsidP="003112FB">
      <w:pPr>
        <w:spacing w:after="0" w:line="240" w:lineRule="auto"/>
      </w:pPr>
      <w:r>
        <w:separator/>
      </w:r>
    </w:p>
  </w:footnote>
  <w:footnote w:type="continuationSeparator" w:id="0">
    <w:p w:rsidR="00365CEA" w:rsidRDefault="00365CEA" w:rsidP="003112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808"/>
    <w:rsid w:val="0003667C"/>
    <w:rsid w:val="000E72EE"/>
    <w:rsid w:val="003112FB"/>
    <w:rsid w:val="00365CEA"/>
    <w:rsid w:val="00387C29"/>
    <w:rsid w:val="003C69EC"/>
    <w:rsid w:val="003C7808"/>
    <w:rsid w:val="008328AB"/>
    <w:rsid w:val="00C72A3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FCE581-492F-4E56-8E8F-D0EEA8E56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387C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87C29"/>
    <w:rPr>
      <w:rFonts w:ascii="Segoe UI" w:hAnsi="Segoe UI" w:cs="Segoe UI"/>
      <w:sz w:val="18"/>
      <w:szCs w:val="18"/>
    </w:rPr>
  </w:style>
  <w:style w:type="paragraph" w:styleId="Encabezado">
    <w:name w:val="header"/>
    <w:basedOn w:val="Normal"/>
    <w:link w:val="EncabezadoCar"/>
    <w:uiPriority w:val="99"/>
    <w:unhideWhenUsed/>
    <w:rsid w:val="003112F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112FB"/>
  </w:style>
  <w:style w:type="paragraph" w:styleId="Piedepgina">
    <w:name w:val="footer"/>
    <w:basedOn w:val="Normal"/>
    <w:link w:val="PiedepginaCar"/>
    <w:uiPriority w:val="99"/>
    <w:unhideWhenUsed/>
    <w:rsid w:val="003112F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11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8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tre\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47</TotalTime>
  <Pages>1</Pages>
  <Words>398</Words>
  <Characters>2194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Contre</dc:creator>
  <cp:keywords/>
  <cp:lastModifiedBy>Contre</cp:lastModifiedBy>
  <cp:revision>4</cp:revision>
  <cp:lastPrinted>2016-10-24T11:07:00Z</cp:lastPrinted>
  <dcterms:created xsi:type="dcterms:W3CDTF">2016-10-24T10:22:00Z</dcterms:created>
  <dcterms:modified xsi:type="dcterms:W3CDTF">2016-10-24T11:09:00Z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